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2277C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971951" cy="247307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x img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952" cy="2493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2277CA" w:rsidRDefault="002277CA" w:rsidP="001B2ABD">
            <w:pPr>
              <w:pStyle w:val="Title"/>
              <w:rPr>
                <w:szCs w:val="96"/>
              </w:rPr>
            </w:pPr>
            <w:r w:rsidRPr="002277CA">
              <w:rPr>
                <w:szCs w:val="96"/>
              </w:rPr>
              <w:t>Khantil</w:t>
            </w:r>
          </w:p>
          <w:p w:rsidR="002277CA" w:rsidRPr="002277CA" w:rsidRDefault="002277CA" w:rsidP="002277CA">
            <w:pPr>
              <w:rPr>
                <w:sz w:val="96"/>
                <w:szCs w:val="96"/>
              </w:rPr>
            </w:pPr>
            <w:r w:rsidRPr="002277CA">
              <w:rPr>
                <w:sz w:val="96"/>
                <w:szCs w:val="96"/>
              </w:rPr>
              <w:t>K</w:t>
            </w:r>
            <w:r>
              <w:rPr>
                <w:sz w:val="96"/>
                <w:szCs w:val="96"/>
              </w:rPr>
              <w:t>HOKHANI</w:t>
            </w:r>
          </w:p>
          <w:p w:rsidR="001B2ABD" w:rsidRDefault="00583722" w:rsidP="00583722">
            <w:pPr>
              <w:pStyle w:val="Subtitle"/>
            </w:pPr>
            <w:r w:rsidRPr="00210D5F">
              <w:rPr>
                <w:spacing w:val="0"/>
                <w:w w:val="90"/>
              </w:rPr>
              <w:t>B. Tech Studen</w:t>
            </w:r>
            <w:r w:rsidRPr="00210D5F">
              <w:rPr>
                <w:spacing w:val="11"/>
                <w:w w:val="90"/>
              </w:rPr>
              <w:t>t</w:t>
            </w:r>
          </w:p>
        </w:tc>
      </w:tr>
      <w:tr w:rsidR="001B2ABD" w:rsidTr="001B2ABD">
        <w:tc>
          <w:tcPr>
            <w:tcW w:w="3600" w:type="dxa"/>
          </w:tcPr>
          <w:p w:rsidR="00583722" w:rsidRDefault="00583722" w:rsidP="00036450">
            <w:pPr>
              <w:pStyle w:val="Heading3"/>
            </w:pPr>
          </w:p>
          <w:sdt>
            <w:sdtPr>
              <w:id w:val="-1711873194"/>
              <w:placeholder>
                <w:docPart w:val="FF70644698CE498FB1E207444C2FE660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2277CA" w:rsidRDefault="002277CA" w:rsidP="002277CA">
            <w:r>
              <w:t xml:space="preserve">I am an aspiring social entrepreneur and a self-taught Designer and developer. </w:t>
            </w:r>
          </w:p>
          <w:p w:rsidR="002277CA" w:rsidRDefault="002277CA" w:rsidP="002277CA">
            <w:r>
              <w:t xml:space="preserve">I see myself as a blend of technology, business art and love. </w:t>
            </w:r>
          </w:p>
          <w:p w:rsidR="002277CA" w:rsidRDefault="002277CA" w:rsidP="002277CA">
            <w:r>
              <w:t xml:space="preserve">I am happy to help people with passion for what they do and loves talking </w:t>
            </w:r>
          </w:p>
          <w:p w:rsidR="00036450" w:rsidRDefault="002277CA" w:rsidP="002277CA">
            <w:r>
              <w:t>about future and how the world could be changed</w:t>
            </w:r>
          </w:p>
          <w:sdt>
            <w:sdtPr>
              <w:id w:val="-1954003311"/>
              <w:placeholder>
                <w:docPart w:val="11C62A53B8334506B0D419384426AFDE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AEAE99B288F41ADA5A1AA13A7BE9094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2277CA" w:rsidP="004D3011">
            <w:r>
              <w:t>+918511758533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A421C20A7F34453FA7AB49B47CE9697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88C422089ECB47CCBFDE0295CD482461"/>
              </w:placeholder>
              <w:temporary/>
              <w:showingPlcHdr/>
              <w15:appearance w15:val="hidden"/>
            </w:sdtPr>
            <w:sdtEndPr/>
            <w:sdtContent>
              <w:p w:rsidR="004D3011" w:rsidRDefault="00E4381A" w:rsidP="004D3011">
                <w:r>
                  <w:t>Website goes here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323A7F8D0740423BA542FD18DC03D5A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2277CA" w:rsidP="004D3011">
            <w:pPr>
              <w:rPr>
                <w:rStyle w:val="Hyperlink"/>
              </w:rPr>
            </w:pPr>
            <w:r>
              <w:t>khantilkhokhani@gmail.com</w:t>
            </w:r>
          </w:p>
          <w:sdt>
            <w:sdtPr>
              <w:id w:val="-1444214663"/>
              <w:placeholder>
                <w:docPart w:val="DB27B1229BC94683B14BDE31A10A0C6D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2277CA" w:rsidP="004D3011">
            <w:r>
              <w:t>Designing</w:t>
            </w:r>
          </w:p>
          <w:p w:rsidR="004D3011" w:rsidRDefault="002277CA" w:rsidP="004D3011">
            <w:r>
              <w:t>Listening Songs</w:t>
            </w:r>
          </w:p>
          <w:p w:rsidR="004D3011" w:rsidRDefault="002277CA" w:rsidP="004D3011">
            <w:r>
              <w:t>Blogging</w:t>
            </w:r>
          </w:p>
          <w:p w:rsidR="004D3011" w:rsidRDefault="002277CA" w:rsidP="002277CA">
            <w:r>
              <w:t>Video Games</w:t>
            </w:r>
          </w:p>
          <w:p w:rsidR="00583722" w:rsidRPr="00CB0055" w:rsidRDefault="00583722" w:rsidP="00583722">
            <w:pPr>
              <w:pStyle w:val="Heading3"/>
            </w:pPr>
            <w:r>
              <w:t>Other Skills</w:t>
            </w:r>
          </w:p>
          <w:p w:rsidR="00583722" w:rsidRDefault="00583722" w:rsidP="00583722">
            <w:r>
              <w:t>The ability to analyze complex technical Information</w:t>
            </w:r>
          </w:p>
          <w:p w:rsidR="00583722" w:rsidRDefault="00583722" w:rsidP="00583722">
            <w:r>
              <w:t>Detail oriented excellent problem solver Troubleshooting &amp; solutions deployment</w:t>
            </w:r>
          </w:p>
          <w:p w:rsidR="00583722" w:rsidRPr="004D3011" w:rsidRDefault="00583722" w:rsidP="00583722">
            <w:r>
              <w:t>Good knowledge of Designing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CCCC208674240E6B5905CC6B5B2BA8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2277CA" w:rsidP="00B359E4">
            <w:pPr>
              <w:pStyle w:val="Heading4"/>
            </w:pPr>
            <w:r>
              <w:t>Gandhinagar Institute of Technology</w:t>
            </w:r>
          </w:p>
          <w:p w:rsidR="00036450" w:rsidRPr="00B359E4" w:rsidRDefault="002277CA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2021</w:t>
            </w:r>
          </w:p>
          <w:p w:rsidR="002277CA" w:rsidRDefault="002277CA" w:rsidP="00036450"/>
          <w:p w:rsidR="004D3011" w:rsidRDefault="002277CA" w:rsidP="00036450">
            <w:r>
              <w:t>CPI: 7.90</w:t>
            </w:r>
          </w:p>
          <w:p w:rsidR="002277CA" w:rsidRDefault="002277CA" w:rsidP="00036450">
            <w:r>
              <w:t>CGPA: 8.19</w:t>
            </w:r>
          </w:p>
          <w:p w:rsidR="00036450" w:rsidRDefault="00036450" w:rsidP="00036450"/>
          <w:p w:rsidR="00583722" w:rsidRDefault="00583722" w:rsidP="00036450">
            <w:r>
              <w:t>Developed a college website using PHP, HTML, CSS, JAVASCRIPT and SQL.</w:t>
            </w:r>
          </w:p>
          <w:sdt>
            <w:sdtPr>
              <w:id w:val="1001553383"/>
              <w:placeholder>
                <w:docPart w:val="C0C8303DBFDF41409713A1BA1BF77FB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080BE1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43078C6828884130A4988F3B957A67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812721C12A994687B81062823F0B0851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:rsidR="00036450" w:rsidRPr="00036450" w:rsidRDefault="00080BE1" w:rsidP="00B359E4">
            <w:pPr>
              <w:pStyle w:val="Date"/>
            </w:pPr>
            <w:sdt>
              <w:sdtPr>
                <w:id w:val="157580464"/>
                <w:placeholder>
                  <w:docPart w:val="46E27DC7E5614AC4AB502AFFCD52328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08A6D410C5D845F688EEEFA05614844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:rsidR="00036450" w:rsidRDefault="00080BE1" w:rsidP="00036450">
            <w:sdt>
              <w:sdtPr>
                <w:id w:val="2029511879"/>
                <w:placeholder>
                  <w:docPart w:val="285109821B914353B752D6ADB4DAB8A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080BE1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26256F7BEEE7413593CF5E5E0E52C07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0C6AEC6697D74D33B8BD8C9AD6D6C7AA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:rsidR="004D3011" w:rsidRPr="004D3011" w:rsidRDefault="00080BE1" w:rsidP="00B359E4">
            <w:pPr>
              <w:pStyle w:val="Date"/>
            </w:pPr>
            <w:sdt>
              <w:sdtPr>
                <w:id w:val="1427539568"/>
                <w:placeholder>
                  <w:docPart w:val="BE47776C55B34EFFBE6505A49427545B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4D3011" w:rsidRPr="004D3011">
                  <w:t>[Dates From]</w:t>
                </w:r>
                <w:bookmarkEnd w:id="0"/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AECABEF49AA8472EA23FF51C342A825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:rsidR="004D3011" w:rsidRPr="004D3011" w:rsidRDefault="00080BE1" w:rsidP="004D3011">
            <w:sdt>
              <w:sdtPr>
                <w:id w:val="-448162616"/>
                <w:placeholder>
                  <w:docPart w:val="65C43D3FB8214E68B33ABA2DEDE110D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:rsidR="004D3011" w:rsidRDefault="004D3011" w:rsidP="00036450"/>
          <w:p w:rsidR="004D3011" w:rsidRDefault="004D3011" w:rsidP="00036450"/>
          <w:sdt>
            <w:sdtPr>
              <w:id w:val="1669594239"/>
              <w:placeholder>
                <w:docPart w:val="055522DEDBFE435C9DE372C69F950B71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5AFFFF85" wp14:editId="29FA67EF">
                  <wp:extent cx="4039263" cy="1431235"/>
                  <wp:effectExtent l="0" t="0" r="18415" b="17145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080BE1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BE1" w:rsidRDefault="00080BE1" w:rsidP="000C45FF">
      <w:r>
        <w:separator/>
      </w:r>
    </w:p>
  </w:endnote>
  <w:endnote w:type="continuationSeparator" w:id="0">
    <w:p w:rsidR="00080BE1" w:rsidRDefault="00080BE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BE1" w:rsidRDefault="00080BE1" w:rsidP="000C45FF">
      <w:r>
        <w:separator/>
      </w:r>
    </w:p>
  </w:footnote>
  <w:footnote w:type="continuationSeparator" w:id="0">
    <w:p w:rsidR="00080BE1" w:rsidRDefault="00080BE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CA"/>
    <w:rsid w:val="00036450"/>
    <w:rsid w:val="00080BE1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10D5F"/>
    <w:rsid w:val="002277CA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3722"/>
    <w:rsid w:val="005E39D5"/>
    <w:rsid w:val="00600670"/>
    <w:rsid w:val="006056B9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4EFC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C06A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JAVASCRIPT</c:v>
                </c:pt>
                <c:pt idx="1">
                  <c:v>CSS</c:v>
                </c:pt>
                <c:pt idx="2">
                  <c:v>Photoshop</c:v>
                </c:pt>
                <c:pt idx="3">
                  <c:v>Wordpress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0.82</c:v>
                </c:pt>
                <c:pt idx="1">
                  <c:v>0.87</c:v>
                </c:pt>
                <c:pt idx="2">
                  <c:v>0.7</c:v>
                </c:pt>
                <c:pt idx="3">
                  <c:v>0.75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0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70644698CE498FB1E207444C2FE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51B82-CA52-41FA-989B-D3502DA6BF25}"/>
      </w:docPartPr>
      <w:docPartBody>
        <w:p w:rsidR="003204DF" w:rsidRDefault="00913406">
          <w:pPr>
            <w:pStyle w:val="FF70644698CE498FB1E207444C2FE660"/>
          </w:pPr>
          <w:r w:rsidRPr="00D5459D">
            <w:t>Profile</w:t>
          </w:r>
        </w:p>
      </w:docPartBody>
    </w:docPart>
    <w:docPart>
      <w:docPartPr>
        <w:name w:val="11C62A53B8334506B0D419384426A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CD710-817D-4B1E-ADDA-E7B353BA3361}"/>
      </w:docPartPr>
      <w:docPartBody>
        <w:p w:rsidR="003204DF" w:rsidRDefault="00913406">
          <w:pPr>
            <w:pStyle w:val="11C62A53B8334506B0D419384426AFDE"/>
          </w:pPr>
          <w:r w:rsidRPr="00CB0055">
            <w:t>Contact</w:t>
          </w:r>
        </w:p>
      </w:docPartBody>
    </w:docPart>
    <w:docPart>
      <w:docPartPr>
        <w:name w:val="DAEAE99B288F41ADA5A1AA13A7BE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C04C2-8DD0-46A6-9187-7E8D00EBE60F}"/>
      </w:docPartPr>
      <w:docPartBody>
        <w:p w:rsidR="003204DF" w:rsidRDefault="00913406">
          <w:pPr>
            <w:pStyle w:val="DAEAE99B288F41ADA5A1AA13A7BE9094"/>
          </w:pPr>
          <w:r w:rsidRPr="004D3011">
            <w:t>PHONE:</w:t>
          </w:r>
        </w:p>
      </w:docPartBody>
    </w:docPart>
    <w:docPart>
      <w:docPartPr>
        <w:name w:val="A421C20A7F34453FA7AB49B47CE96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CC26A-97AE-4F4C-980F-A33E079C55C3}"/>
      </w:docPartPr>
      <w:docPartBody>
        <w:p w:rsidR="003204DF" w:rsidRDefault="00913406">
          <w:pPr>
            <w:pStyle w:val="A421C20A7F34453FA7AB49B47CE96972"/>
          </w:pPr>
          <w:r w:rsidRPr="004D3011">
            <w:t>WEBSITE:</w:t>
          </w:r>
        </w:p>
      </w:docPartBody>
    </w:docPart>
    <w:docPart>
      <w:docPartPr>
        <w:name w:val="88C422089ECB47CCBFDE0295CD482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A885-71BB-4112-8DF7-0A25870ACCE6}"/>
      </w:docPartPr>
      <w:docPartBody>
        <w:p w:rsidR="003204DF" w:rsidRDefault="00913406">
          <w:pPr>
            <w:pStyle w:val="88C422089ECB47CCBFDE0295CD482461"/>
          </w:pPr>
          <w:r>
            <w:t>Website goes here</w:t>
          </w:r>
        </w:p>
      </w:docPartBody>
    </w:docPart>
    <w:docPart>
      <w:docPartPr>
        <w:name w:val="323A7F8D0740423BA542FD18DC03D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C9BB-7429-4E0C-80D1-E571D87F4C3B}"/>
      </w:docPartPr>
      <w:docPartBody>
        <w:p w:rsidR="003204DF" w:rsidRDefault="00913406">
          <w:pPr>
            <w:pStyle w:val="323A7F8D0740423BA542FD18DC03D5A2"/>
          </w:pPr>
          <w:r w:rsidRPr="004D3011">
            <w:t>EMAIL:</w:t>
          </w:r>
        </w:p>
      </w:docPartBody>
    </w:docPart>
    <w:docPart>
      <w:docPartPr>
        <w:name w:val="DB27B1229BC94683B14BDE31A10A0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D25F4-736F-4278-A06C-C237230BAF8A}"/>
      </w:docPartPr>
      <w:docPartBody>
        <w:p w:rsidR="003204DF" w:rsidRDefault="00913406">
          <w:pPr>
            <w:pStyle w:val="DB27B1229BC94683B14BDE31A10A0C6D"/>
          </w:pPr>
          <w:r w:rsidRPr="00CB0055">
            <w:t>Hobbies</w:t>
          </w:r>
        </w:p>
      </w:docPartBody>
    </w:docPart>
    <w:docPart>
      <w:docPartPr>
        <w:name w:val="5CCCC208674240E6B5905CC6B5B2B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B3DEC-1FCA-42B1-9EE3-E5B54F56E9D5}"/>
      </w:docPartPr>
      <w:docPartBody>
        <w:p w:rsidR="003204DF" w:rsidRDefault="00913406">
          <w:pPr>
            <w:pStyle w:val="5CCCC208674240E6B5905CC6B5B2BA86"/>
          </w:pPr>
          <w:r w:rsidRPr="00036450">
            <w:t>EDUCATION</w:t>
          </w:r>
        </w:p>
      </w:docPartBody>
    </w:docPart>
    <w:docPart>
      <w:docPartPr>
        <w:name w:val="C0C8303DBFDF41409713A1BA1BF7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436D8-5E16-4BE4-ABAC-0A4D2CE01E61}"/>
      </w:docPartPr>
      <w:docPartBody>
        <w:p w:rsidR="003204DF" w:rsidRDefault="00913406">
          <w:pPr>
            <w:pStyle w:val="C0C8303DBFDF41409713A1BA1BF77FBD"/>
          </w:pPr>
          <w:r w:rsidRPr="00036450">
            <w:t>WORK EXPERIENCE</w:t>
          </w:r>
        </w:p>
      </w:docPartBody>
    </w:docPart>
    <w:docPart>
      <w:docPartPr>
        <w:name w:val="43078C6828884130A4988F3B957A6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B0D08-E0FF-4B4A-9102-9306A6D5A966}"/>
      </w:docPartPr>
      <w:docPartBody>
        <w:p w:rsidR="003204DF" w:rsidRDefault="00913406">
          <w:pPr>
            <w:pStyle w:val="43078C6828884130A4988F3B957A67F9"/>
          </w:pPr>
          <w:r w:rsidRPr="00036450">
            <w:t>[Company Name]</w:t>
          </w:r>
        </w:p>
      </w:docPartBody>
    </w:docPart>
    <w:docPart>
      <w:docPartPr>
        <w:name w:val="812721C12A994687B81062823F0B0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A9802-8403-4312-9BD1-CBD753F1250A}"/>
      </w:docPartPr>
      <w:docPartBody>
        <w:p w:rsidR="003204DF" w:rsidRDefault="00913406">
          <w:pPr>
            <w:pStyle w:val="812721C12A994687B81062823F0B0851"/>
          </w:pPr>
          <w:r w:rsidRPr="00036450">
            <w:t>[Job Title]</w:t>
          </w:r>
        </w:p>
      </w:docPartBody>
    </w:docPart>
    <w:docPart>
      <w:docPartPr>
        <w:name w:val="46E27DC7E5614AC4AB502AFFCD523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2D5FD-BE05-47C2-B1D2-1ADCF805D1AE}"/>
      </w:docPartPr>
      <w:docPartBody>
        <w:p w:rsidR="003204DF" w:rsidRDefault="00913406">
          <w:pPr>
            <w:pStyle w:val="46E27DC7E5614AC4AB502AFFCD523284"/>
          </w:pPr>
          <w:r w:rsidRPr="00036450">
            <w:t>[Dates From]</w:t>
          </w:r>
        </w:p>
      </w:docPartBody>
    </w:docPart>
    <w:docPart>
      <w:docPartPr>
        <w:name w:val="08A6D410C5D845F688EEEFA056148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78EC3-3B5E-4B5F-8256-AA822481C22D}"/>
      </w:docPartPr>
      <w:docPartBody>
        <w:p w:rsidR="003204DF" w:rsidRDefault="00913406">
          <w:pPr>
            <w:pStyle w:val="08A6D410C5D845F688EEEFA056148447"/>
          </w:pPr>
          <w:r w:rsidRPr="00036450">
            <w:t>[To]</w:t>
          </w:r>
        </w:p>
      </w:docPartBody>
    </w:docPart>
    <w:docPart>
      <w:docPartPr>
        <w:name w:val="285109821B914353B752D6ADB4DA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E0CB0-7AC7-4064-B74C-80386994F821}"/>
      </w:docPartPr>
      <w:docPartBody>
        <w:p w:rsidR="003204DF" w:rsidRDefault="00913406">
          <w:pPr>
            <w:pStyle w:val="285109821B914353B752D6ADB4DAB8AD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26256F7BEEE7413593CF5E5E0E52C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399B3-CEF2-4243-93EE-45B7CEEAB7FA}"/>
      </w:docPartPr>
      <w:docPartBody>
        <w:p w:rsidR="003204DF" w:rsidRDefault="00913406">
          <w:pPr>
            <w:pStyle w:val="26256F7BEEE7413593CF5E5E0E52C079"/>
          </w:pPr>
          <w:r w:rsidRPr="004D3011">
            <w:t>[Company Name]</w:t>
          </w:r>
        </w:p>
      </w:docPartBody>
    </w:docPart>
    <w:docPart>
      <w:docPartPr>
        <w:name w:val="0C6AEC6697D74D33B8BD8C9AD6D6C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77857-BFD8-4ECB-B6A2-FF84B3A0BC3E}"/>
      </w:docPartPr>
      <w:docPartBody>
        <w:p w:rsidR="003204DF" w:rsidRDefault="00913406">
          <w:pPr>
            <w:pStyle w:val="0C6AEC6697D74D33B8BD8C9AD6D6C7AA"/>
          </w:pPr>
          <w:r w:rsidRPr="004D3011">
            <w:t>[Job Title]</w:t>
          </w:r>
        </w:p>
      </w:docPartBody>
    </w:docPart>
    <w:docPart>
      <w:docPartPr>
        <w:name w:val="BE47776C55B34EFFBE6505A494275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67430-BABC-4574-91CE-5B06EE3124F5}"/>
      </w:docPartPr>
      <w:docPartBody>
        <w:p w:rsidR="003204DF" w:rsidRDefault="00913406">
          <w:pPr>
            <w:pStyle w:val="BE47776C55B34EFFBE6505A49427545B"/>
          </w:pPr>
          <w:r w:rsidRPr="004D3011">
            <w:t>[Dates From]</w:t>
          </w:r>
        </w:p>
      </w:docPartBody>
    </w:docPart>
    <w:docPart>
      <w:docPartPr>
        <w:name w:val="AECABEF49AA8472EA23FF51C342A8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2B700-0FA4-478C-BFA7-7C3631D5E4A8}"/>
      </w:docPartPr>
      <w:docPartBody>
        <w:p w:rsidR="003204DF" w:rsidRDefault="00913406">
          <w:pPr>
            <w:pStyle w:val="AECABEF49AA8472EA23FF51C342A825F"/>
          </w:pPr>
          <w:r w:rsidRPr="004D3011">
            <w:t>[To]</w:t>
          </w:r>
        </w:p>
      </w:docPartBody>
    </w:docPart>
    <w:docPart>
      <w:docPartPr>
        <w:name w:val="65C43D3FB8214E68B33ABA2DEDE11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7D673-F0E8-4C33-B747-253F77EBB3D8}"/>
      </w:docPartPr>
      <w:docPartBody>
        <w:p w:rsidR="003204DF" w:rsidRDefault="00913406">
          <w:pPr>
            <w:pStyle w:val="65C43D3FB8214E68B33ABA2DEDE110D3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055522DEDBFE435C9DE372C69F950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C01F1-70CE-4FE6-A485-5D055C0A36F8}"/>
      </w:docPartPr>
      <w:docPartBody>
        <w:p w:rsidR="003204DF" w:rsidRDefault="00913406">
          <w:pPr>
            <w:pStyle w:val="055522DEDBFE435C9DE372C69F950B7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F3"/>
    <w:rsid w:val="003204DF"/>
    <w:rsid w:val="006736F3"/>
    <w:rsid w:val="00913406"/>
    <w:rsid w:val="00AC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820D297B9428BA1B657785E533280">
    <w:name w:val="C1B820D297B9428BA1B657785E533280"/>
  </w:style>
  <w:style w:type="paragraph" w:customStyle="1" w:styleId="42620C0963AB420C9D0B993D82FDD6CD">
    <w:name w:val="42620C0963AB420C9D0B993D82FDD6CD"/>
  </w:style>
  <w:style w:type="paragraph" w:customStyle="1" w:styleId="FF70644698CE498FB1E207444C2FE660">
    <w:name w:val="FF70644698CE498FB1E207444C2FE660"/>
  </w:style>
  <w:style w:type="paragraph" w:customStyle="1" w:styleId="DB4CEA7CF7FD4F6D8DC8B5E20E3D2ABB">
    <w:name w:val="DB4CEA7CF7FD4F6D8DC8B5E20E3D2ABB"/>
  </w:style>
  <w:style w:type="paragraph" w:customStyle="1" w:styleId="11C62A53B8334506B0D419384426AFDE">
    <w:name w:val="11C62A53B8334506B0D419384426AFDE"/>
  </w:style>
  <w:style w:type="paragraph" w:customStyle="1" w:styleId="DAEAE99B288F41ADA5A1AA13A7BE9094">
    <w:name w:val="DAEAE99B288F41ADA5A1AA13A7BE9094"/>
  </w:style>
  <w:style w:type="paragraph" w:customStyle="1" w:styleId="27BA7356951143B3A3CFBFE51657CB02">
    <w:name w:val="27BA7356951143B3A3CFBFE51657CB02"/>
  </w:style>
  <w:style w:type="paragraph" w:customStyle="1" w:styleId="A421C20A7F34453FA7AB49B47CE96972">
    <w:name w:val="A421C20A7F34453FA7AB49B47CE96972"/>
  </w:style>
  <w:style w:type="paragraph" w:customStyle="1" w:styleId="88C422089ECB47CCBFDE0295CD482461">
    <w:name w:val="88C422089ECB47CCBFDE0295CD482461"/>
  </w:style>
  <w:style w:type="paragraph" w:customStyle="1" w:styleId="323A7F8D0740423BA542FD18DC03D5A2">
    <w:name w:val="323A7F8D0740423BA542FD18DC03D5A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6A182E16C6F4196BBCCDD2747B3CF5F">
    <w:name w:val="D6A182E16C6F4196BBCCDD2747B3CF5F"/>
  </w:style>
  <w:style w:type="paragraph" w:customStyle="1" w:styleId="DB27B1229BC94683B14BDE31A10A0C6D">
    <w:name w:val="DB27B1229BC94683B14BDE31A10A0C6D"/>
  </w:style>
  <w:style w:type="paragraph" w:customStyle="1" w:styleId="DC94A4D0142A475F96D3FB908688B8EB">
    <w:name w:val="DC94A4D0142A475F96D3FB908688B8EB"/>
  </w:style>
  <w:style w:type="paragraph" w:customStyle="1" w:styleId="4B215C29E3F548F1949C0B6E454C9F68">
    <w:name w:val="4B215C29E3F548F1949C0B6E454C9F68"/>
  </w:style>
  <w:style w:type="paragraph" w:customStyle="1" w:styleId="538615CB2CED4D41AAD39CB3EDA63E74">
    <w:name w:val="538615CB2CED4D41AAD39CB3EDA63E74"/>
  </w:style>
  <w:style w:type="paragraph" w:customStyle="1" w:styleId="FE31DB913B3348A084F2C4F4D8CA72CB">
    <w:name w:val="FE31DB913B3348A084F2C4F4D8CA72CB"/>
  </w:style>
  <w:style w:type="paragraph" w:customStyle="1" w:styleId="5CCCC208674240E6B5905CC6B5B2BA86">
    <w:name w:val="5CCCC208674240E6B5905CC6B5B2BA86"/>
  </w:style>
  <w:style w:type="paragraph" w:customStyle="1" w:styleId="4A312E03A9FD406F950DD897791AA83B">
    <w:name w:val="4A312E03A9FD406F950DD897791AA83B"/>
  </w:style>
  <w:style w:type="paragraph" w:customStyle="1" w:styleId="370BA92B817A4AA3896A70CDC5C55077">
    <w:name w:val="370BA92B817A4AA3896A70CDC5C55077"/>
  </w:style>
  <w:style w:type="paragraph" w:customStyle="1" w:styleId="772D2174EDC5435187E1B1D3D35E8F80">
    <w:name w:val="772D2174EDC5435187E1B1D3D35E8F80"/>
  </w:style>
  <w:style w:type="paragraph" w:customStyle="1" w:styleId="9271AC18B6AD443384B82DC59097D3AD">
    <w:name w:val="9271AC18B6AD443384B82DC59097D3AD"/>
  </w:style>
  <w:style w:type="paragraph" w:customStyle="1" w:styleId="067DF3A08BD04E6D95589D2BB8823433">
    <w:name w:val="067DF3A08BD04E6D95589D2BB8823433"/>
  </w:style>
  <w:style w:type="paragraph" w:customStyle="1" w:styleId="8C520823A1744308A506A62D2EE44ED4">
    <w:name w:val="8C520823A1744308A506A62D2EE44ED4"/>
  </w:style>
  <w:style w:type="paragraph" w:customStyle="1" w:styleId="04DBD032E8F146949C325B406B80BDD3">
    <w:name w:val="04DBD032E8F146949C325B406B80BDD3"/>
  </w:style>
  <w:style w:type="paragraph" w:customStyle="1" w:styleId="C0C8303DBFDF41409713A1BA1BF77FBD">
    <w:name w:val="C0C8303DBFDF41409713A1BA1BF77FBD"/>
  </w:style>
  <w:style w:type="paragraph" w:customStyle="1" w:styleId="43078C6828884130A4988F3B957A67F9">
    <w:name w:val="43078C6828884130A4988F3B957A67F9"/>
  </w:style>
  <w:style w:type="paragraph" w:customStyle="1" w:styleId="812721C12A994687B81062823F0B0851">
    <w:name w:val="812721C12A994687B81062823F0B0851"/>
  </w:style>
  <w:style w:type="paragraph" w:customStyle="1" w:styleId="46E27DC7E5614AC4AB502AFFCD523284">
    <w:name w:val="46E27DC7E5614AC4AB502AFFCD523284"/>
  </w:style>
  <w:style w:type="paragraph" w:customStyle="1" w:styleId="08A6D410C5D845F688EEEFA056148447">
    <w:name w:val="08A6D410C5D845F688EEEFA056148447"/>
  </w:style>
  <w:style w:type="paragraph" w:customStyle="1" w:styleId="285109821B914353B752D6ADB4DAB8AD">
    <w:name w:val="285109821B914353B752D6ADB4DAB8AD"/>
  </w:style>
  <w:style w:type="paragraph" w:customStyle="1" w:styleId="26256F7BEEE7413593CF5E5E0E52C079">
    <w:name w:val="26256F7BEEE7413593CF5E5E0E52C079"/>
  </w:style>
  <w:style w:type="paragraph" w:customStyle="1" w:styleId="0C6AEC6697D74D33B8BD8C9AD6D6C7AA">
    <w:name w:val="0C6AEC6697D74D33B8BD8C9AD6D6C7AA"/>
  </w:style>
  <w:style w:type="paragraph" w:customStyle="1" w:styleId="BE47776C55B34EFFBE6505A49427545B">
    <w:name w:val="BE47776C55B34EFFBE6505A49427545B"/>
  </w:style>
  <w:style w:type="paragraph" w:customStyle="1" w:styleId="AECABEF49AA8472EA23FF51C342A825F">
    <w:name w:val="AECABEF49AA8472EA23FF51C342A825F"/>
  </w:style>
  <w:style w:type="paragraph" w:customStyle="1" w:styleId="65C43D3FB8214E68B33ABA2DEDE110D3">
    <w:name w:val="65C43D3FB8214E68B33ABA2DEDE110D3"/>
  </w:style>
  <w:style w:type="paragraph" w:customStyle="1" w:styleId="68323D6CE06C49558FCAE07FAC05BA03">
    <w:name w:val="68323D6CE06C49558FCAE07FAC05BA03"/>
  </w:style>
  <w:style w:type="paragraph" w:customStyle="1" w:styleId="CA14EAC7FE7F46E7B9B9644CF9470066">
    <w:name w:val="CA14EAC7FE7F46E7B9B9644CF9470066"/>
  </w:style>
  <w:style w:type="paragraph" w:customStyle="1" w:styleId="F5EAA9EB285D4870AA18A7FD778FB0B0">
    <w:name w:val="F5EAA9EB285D4870AA18A7FD778FB0B0"/>
  </w:style>
  <w:style w:type="paragraph" w:customStyle="1" w:styleId="9073A9C963B2496D897388A9F2263041">
    <w:name w:val="9073A9C963B2496D897388A9F2263041"/>
  </w:style>
  <w:style w:type="paragraph" w:customStyle="1" w:styleId="1BD71265B8E742499F86344B9536C58A">
    <w:name w:val="1BD71265B8E742499F86344B9536C58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55522DEDBFE435C9DE372C69F950B71">
    <w:name w:val="055522DEDBFE435C9DE372C69F950B71"/>
  </w:style>
  <w:style w:type="paragraph" w:customStyle="1" w:styleId="8C57C1E8991C4D53972C9AB409EA2EA5">
    <w:name w:val="8C57C1E8991C4D53972C9AB409EA2EA5"/>
    <w:rsid w:val="006736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0966AA1-B7B9-437C-8B47-D4A682F0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2020-11-02T09:07:00Z</dcterms:created>
  <dcterms:modified xsi:type="dcterms:W3CDTF">2020-11-02T12:04:00Z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